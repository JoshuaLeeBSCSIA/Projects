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4AE6D" w14:textId="77777777" w:rsidR="0045039F" w:rsidRDefault="00C56065" w:rsidP="00314887">
      <w:pPr>
        <w:spacing w:before="60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22F317B1" wp14:editId="710EB400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9DD9E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022"/>
        <w:gridCol w:w="4143"/>
        <w:gridCol w:w="4028"/>
        <w:gridCol w:w="1042"/>
      </w:tblGrid>
      <w:tr w:rsidR="00A04CC4" w:rsidRPr="002416E6" w14:paraId="215C93F4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502472FF" w14:textId="12604751" w:rsidR="00A04CC4" w:rsidRPr="00074BDC" w:rsidRDefault="00074BDC" w:rsidP="002416E6">
            <w:pPr>
              <w:pStyle w:val="Heading2"/>
            </w:pPr>
            <w:r>
              <w:t>Sentinelone SIEM Training certificate</w:t>
            </w:r>
          </w:p>
        </w:tc>
      </w:tr>
      <w:tr w:rsidR="00A04CC4" w:rsidRPr="002416E6" w14:paraId="06676B7E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77A4C005" w14:textId="77777777" w:rsidR="00A04CC4" w:rsidRPr="002416E6" w:rsidRDefault="00000000" w:rsidP="00C56065">
            <w:pPr>
              <w:pStyle w:val="Heading3"/>
            </w:pPr>
            <w:sdt>
              <w:sdtPr>
                <w:id w:val="-1513449137"/>
                <w:placeholder>
                  <w:docPart w:val="C5D8EEF914974EAB9710083924028408"/>
                </w:placeholder>
                <w:temporary/>
                <w:showingPlcHdr/>
                <w15:appearance w15:val="hidden"/>
              </w:sdtPr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5BFC4BA1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48937500" w14:textId="6D901110" w:rsidR="00A04CC4" w:rsidRPr="002416E6" w:rsidRDefault="00074BDC" w:rsidP="00C56065">
            <w:pPr>
              <w:pStyle w:val="Heading1"/>
            </w:pPr>
            <w:r>
              <w:t>Jim Smith</w:t>
            </w:r>
          </w:p>
        </w:tc>
      </w:tr>
      <w:tr w:rsidR="00A04CC4" w:rsidRPr="002416E6" w14:paraId="659BA2E0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78EE3607" w14:textId="71CF920A" w:rsidR="00A04CC4" w:rsidRPr="002416E6" w:rsidRDefault="00074BDC" w:rsidP="002416E6">
            <w:r>
              <w:t>has successfully completed training on the SentinelOne SIEM platform</w:t>
            </w:r>
          </w:p>
        </w:tc>
      </w:tr>
      <w:tr w:rsidR="00A04CC4" w:rsidRPr="002416E6" w14:paraId="6EC1F10F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1EC460CA" w14:textId="79BEDF24" w:rsidR="00A04CC4" w:rsidRPr="002416E6" w:rsidRDefault="00074BDC" w:rsidP="001962F9">
            <w:pPr>
              <w:pStyle w:val="Heading3"/>
            </w:pPr>
            <w:r>
              <w:t>February 28, 2025</w:t>
            </w:r>
          </w:p>
        </w:tc>
      </w:tr>
      <w:tr w:rsidR="00074BDC" w:rsidRPr="002416E6" w14:paraId="490F3F23" w14:textId="77777777" w:rsidTr="00C56065">
        <w:trPr>
          <w:trHeight w:val="1152"/>
        </w:trPr>
        <w:tc>
          <w:tcPr>
            <w:tcW w:w="1276" w:type="dxa"/>
          </w:tcPr>
          <w:p w14:paraId="2149B7D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241DD85F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28026943" w14:textId="77777777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CE945C4" wp14:editId="27070B7E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98C732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">
                      <v:oval id="Oval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Decorativ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7F8D0461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5FEE03A8" w14:textId="77777777" w:rsidR="00A04CC4" w:rsidRPr="002416E6" w:rsidRDefault="00A04CC4" w:rsidP="001962F9">
            <w:pPr>
              <w:ind w:left="0" w:right="0"/>
            </w:pPr>
          </w:p>
        </w:tc>
      </w:tr>
      <w:tr w:rsidR="00074BDC" w:rsidRPr="002416E6" w14:paraId="476A67C0" w14:textId="77777777" w:rsidTr="00C56065">
        <w:trPr>
          <w:trHeight w:val="1008"/>
        </w:trPr>
        <w:tc>
          <w:tcPr>
            <w:tcW w:w="1276" w:type="dxa"/>
          </w:tcPr>
          <w:p w14:paraId="68F60C4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42414B6B" w14:textId="5D28F33D" w:rsidR="00A04CC4" w:rsidRPr="002416E6" w:rsidRDefault="00074BDC" w:rsidP="001962F9">
            <w:pPr>
              <w:ind w:left="0" w:right="0"/>
            </w:pPr>
            <w:r>
              <w:t>Joshua Lee, CEO of Default Services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5DF722F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6D05F297" w14:textId="6561E03F" w:rsidR="00A04CC4" w:rsidRPr="002416E6" w:rsidRDefault="00074BDC" w:rsidP="001962F9">
            <w:pPr>
              <w:ind w:left="0" w:right="0"/>
            </w:pPr>
            <w:r>
              <w:t>John Barnes, Head Security Consultant of Default Services</w:t>
            </w:r>
          </w:p>
        </w:tc>
        <w:tc>
          <w:tcPr>
            <w:tcW w:w="1155" w:type="dxa"/>
          </w:tcPr>
          <w:p w14:paraId="18386AEB" w14:textId="77777777" w:rsidR="00A04CC4" w:rsidRPr="002416E6" w:rsidRDefault="00A04CC4" w:rsidP="001962F9">
            <w:pPr>
              <w:ind w:left="0" w:right="0"/>
            </w:pPr>
          </w:p>
        </w:tc>
      </w:tr>
    </w:tbl>
    <w:p w14:paraId="581B1B4C" w14:textId="77777777" w:rsidR="00A04CC4" w:rsidRDefault="00A04CC4"/>
    <w:sectPr w:rsidR="00A04CC4" w:rsidSect="002412F6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17DC7" w14:textId="77777777" w:rsidR="00F10FBC" w:rsidRDefault="00F10FBC" w:rsidP="000875C0">
      <w:r>
        <w:separator/>
      </w:r>
    </w:p>
  </w:endnote>
  <w:endnote w:type="continuationSeparator" w:id="0">
    <w:p w14:paraId="7881AB35" w14:textId="77777777" w:rsidR="00F10FBC" w:rsidRDefault="00F10FBC" w:rsidP="000875C0">
      <w:r>
        <w:continuationSeparator/>
      </w:r>
    </w:p>
  </w:endnote>
  <w:endnote w:type="continuationNotice" w:id="1">
    <w:p w14:paraId="790A4737" w14:textId="77777777" w:rsidR="00F10FBC" w:rsidRDefault="00F10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E4A38" w14:textId="77777777" w:rsidR="00F10FBC" w:rsidRDefault="00F10FBC" w:rsidP="000875C0">
      <w:r>
        <w:separator/>
      </w:r>
    </w:p>
  </w:footnote>
  <w:footnote w:type="continuationSeparator" w:id="0">
    <w:p w14:paraId="01975FBA" w14:textId="77777777" w:rsidR="00F10FBC" w:rsidRDefault="00F10FBC" w:rsidP="000875C0">
      <w:r>
        <w:continuationSeparator/>
      </w:r>
    </w:p>
  </w:footnote>
  <w:footnote w:type="continuationNotice" w:id="1">
    <w:p w14:paraId="5D7E5FDB" w14:textId="77777777" w:rsidR="00F10FBC" w:rsidRDefault="00F10FB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DC"/>
    <w:rsid w:val="0003083A"/>
    <w:rsid w:val="00074BDC"/>
    <w:rsid w:val="000875C0"/>
    <w:rsid w:val="00094622"/>
    <w:rsid w:val="00113F7A"/>
    <w:rsid w:val="00185D3E"/>
    <w:rsid w:val="00186721"/>
    <w:rsid w:val="001962F9"/>
    <w:rsid w:val="002412F6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1AAE"/>
    <w:rsid w:val="0050636B"/>
    <w:rsid w:val="00511DB3"/>
    <w:rsid w:val="005358A0"/>
    <w:rsid w:val="005E108F"/>
    <w:rsid w:val="005F2A53"/>
    <w:rsid w:val="006237E5"/>
    <w:rsid w:val="00683186"/>
    <w:rsid w:val="006A75DC"/>
    <w:rsid w:val="006F2FC9"/>
    <w:rsid w:val="00785A7A"/>
    <w:rsid w:val="007D2DEA"/>
    <w:rsid w:val="008130DC"/>
    <w:rsid w:val="0088227F"/>
    <w:rsid w:val="008C5B98"/>
    <w:rsid w:val="008D3D79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56065"/>
    <w:rsid w:val="00C70B50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F01E2B"/>
    <w:rsid w:val="00F10FBC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8F06C0"/>
  <w15:chartTrackingRefBased/>
  <w15:docId w15:val="{96AF1646-06DB-48F8-8DE3-D57149D2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gan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5D8EEF914974EAB9710083924028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34C5-B07C-4021-BC14-D9038DB2F004}"/>
      </w:docPartPr>
      <w:docPartBody>
        <w:p w:rsidR="00000000" w:rsidRDefault="00000000">
          <w:pPr>
            <w:pStyle w:val="C5D8EEF914974EAB9710083924028408"/>
          </w:pPr>
          <w:r w:rsidRPr="002416E6">
            <w:t>This certifies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33"/>
    <w:rsid w:val="00501AAE"/>
    <w:rsid w:val="005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AEA5051844D00971808DBA367EE8A">
    <w:name w:val="1BBAEA5051844D00971808DBA367EE8A"/>
  </w:style>
  <w:style w:type="paragraph" w:customStyle="1" w:styleId="C5D8EEF914974EAB9710083924028408">
    <w:name w:val="C5D8EEF914974EAB9710083924028408"/>
  </w:style>
  <w:style w:type="paragraph" w:customStyle="1" w:styleId="6731221226744EED9224173C500BB2DD">
    <w:name w:val="6731221226744EED9224173C500BB2DD"/>
  </w:style>
  <w:style w:type="paragraph" w:customStyle="1" w:styleId="82349B55BBB345AF9CE1DF7FF969F728">
    <w:name w:val="82349B55BBB345AF9CE1DF7FF969F728"/>
  </w:style>
  <w:style w:type="paragraph" w:customStyle="1" w:styleId="FA2E8C683A2B427AB646A0352F155B23">
    <w:name w:val="FA2E8C683A2B427AB646A0352F155B23"/>
  </w:style>
  <w:style w:type="paragraph" w:customStyle="1" w:styleId="C23477D65EA445D4A5393CADCF5EA917">
    <w:name w:val="C23477D65EA445D4A5393CADCF5EA917"/>
  </w:style>
  <w:style w:type="paragraph" w:customStyle="1" w:styleId="876D624C4F954B78B2755C076E6982BD">
    <w:name w:val="876D624C4F954B78B2755C076E698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E3617-EDAB-410B-97BD-EFA285359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817084-4CD2-42EC-844D-FC481F41835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07B25B6-ABF4-4CD9-918E-9D3BC7D4D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0C2EF5-287D-4561-BFA6-50A1F499EF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9</TotalTime>
  <Pages>1</Pages>
  <Words>35</Words>
  <Characters>214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Lee</dc:creator>
  <cp:keywords/>
  <dc:description/>
  <cp:lastModifiedBy>Josh Lee</cp:lastModifiedBy>
  <cp:revision>1</cp:revision>
  <dcterms:created xsi:type="dcterms:W3CDTF">2025-05-02T18:05:00Z</dcterms:created>
  <dcterms:modified xsi:type="dcterms:W3CDTF">2025-05-06T16:28:00Z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208dcba8-3ab9-4c46-a7a5-f43dd5ff11ae</vt:lpwstr>
  </property>
</Properties>
</file>